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F5FAFD" w14:textId="77777777" w:rsidR="008C58CE" w:rsidRPr="008C58CE" w:rsidRDefault="008C58CE" w:rsidP="008C58CE">
      <w:pPr>
        <w:autoSpaceDN w:val="0"/>
        <w:ind w:left="864"/>
        <w:rPr>
          <w:b/>
          <w:bCs/>
          <w:i/>
          <w:iCs/>
          <w:color w:val="000000"/>
          <w:sz w:val="28"/>
        </w:rPr>
      </w:pPr>
      <w:r w:rsidRPr="008C58CE">
        <w:rPr>
          <w:b/>
          <w:bCs/>
          <w:i/>
          <w:iCs/>
          <w:color w:val="000000"/>
          <w:sz w:val="28"/>
        </w:rPr>
        <w:t>Download the Superstore data</w:t>
      </w:r>
      <w:r>
        <w:rPr>
          <w:b/>
          <w:bCs/>
          <w:i/>
          <w:iCs/>
          <w:color w:val="000000"/>
          <w:sz w:val="28"/>
        </w:rPr>
        <w:t xml:space="preserve"> from GitHub</w:t>
      </w:r>
      <w:r w:rsidRPr="008C58CE">
        <w:rPr>
          <w:b/>
          <w:bCs/>
          <w:i/>
          <w:iCs/>
          <w:color w:val="000000"/>
          <w:sz w:val="28"/>
        </w:rPr>
        <w:t>:</w:t>
      </w:r>
    </w:p>
    <w:p w14:paraId="02AA8100" w14:textId="77777777" w:rsidR="008C58CE" w:rsidRDefault="008C58CE" w:rsidP="008C58CE">
      <w:pPr>
        <w:autoSpaceDN w:val="0"/>
        <w:rPr>
          <w:color w:val="000000"/>
          <w:sz w:val="28"/>
        </w:rPr>
      </w:pPr>
    </w:p>
    <w:p w14:paraId="62237C3E" w14:textId="77777777" w:rsidR="00143D3E" w:rsidRPr="008C58CE" w:rsidRDefault="00143D3E" w:rsidP="008C58CE">
      <w:pPr>
        <w:pStyle w:val="IntenseQuote"/>
        <w:jc w:val="left"/>
      </w:pPr>
      <w:r w:rsidRPr="008C58CE">
        <w:t>Q1.</w:t>
      </w:r>
      <w:r w:rsidR="008C58CE">
        <w:t xml:space="preserve"> F</w:t>
      </w:r>
      <w:r w:rsidRPr="008C58CE">
        <w:t>rom the Sample Super store</w:t>
      </w:r>
      <w:r w:rsidR="008C58CE" w:rsidRPr="008C58CE">
        <w:t xml:space="preserve"> - </w:t>
      </w:r>
      <w:r w:rsidRPr="008C58CE">
        <w:t>Orders data</w:t>
      </w:r>
      <w:r w:rsidR="008C58CE" w:rsidRPr="008C58CE">
        <w:t>,</w:t>
      </w:r>
      <w:r w:rsidRPr="008C58CE">
        <w:t xml:space="preserve"> find the</w:t>
      </w:r>
    </w:p>
    <w:p w14:paraId="06624CEB" w14:textId="77777777" w:rsidR="00143D3E" w:rsidRPr="008C58CE" w:rsidRDefault="00143D3E" w:rsidP="008C58CE">
      <w:pPr>
        <w:pStyle w:val="IntenseQuote"/>
        <w:jc w:val="left"/>
      </w:pPr>
      <w:r w:rsidRPr="008C58CE">
        <w:t xml:space="preserve">customer in the central region having highest average profit for </w:t>
      </w:r>
      <w:r w:rsidR="008C58CE" w:rsidRPr="008C58CE">
        <w:t xml:space="preserve">the </w:t>
      </w:r>
      <w:r w:rsidRPr="008C58CE">
        <w:t>year 2019</w:t>
      </w:r>
      <w:r w:rsidR="008C58CE" w:rsidRPr="008C58CE">
        <w:t>.</w:t>
      </w:r>
    </w:p>
    <w:p w14:paraId="042D7731" w14:textId="77777777" w:rsidR="00143D3E" w:rsidRPr="008C58CE" w:rsidRDefault="00143D3E" w:rsidP="008C58CE">
      <w:pPr>
        <w:pStyle w:val="IntenseQuote"/>
        <w:jc w:val="left"/>
      </w:pPr>
      <w:r w:rsidRPr="008C58CE">
        <w:t xml:space="preserve">Q2. </w:t>
      </w:r>
      <w:r w:rsidR="008C58CE">
        <w:t>F</w:t>
      </w:r>
      <w:r w:rsidRPr="008C58CE">
        <w:t xml:space="preserve">ind the average profit for all ship modes </w:t>
      </w:r>
      <w:r w:rsidR="008C58CE" w:rsidRPr="008C58CE">
        <w:t>under</w:t>
      </w:r>
      <w:r w:rsidRPr="008C58CE">
        <w:t xml:space="preserve"> the </w:t>
      </w:r>
      <w:r w:rsidR="008C58CE" w:rsidRPr="008C58CE">
        <w:t>O</w:t>
      </w:r>
      <w:r w:rsidRPr="008C58CE">
        <w:t xml:space="preserve">rders </w:t>
      </w:r>
      <w:r w:rsidR="008C58CE" w:rsidRPr="008C58CE">
        <w:t>s</w:t>
      </w:r>
      <w:r w:rsidRPr="008C58CE">
        <w:t xml:space="preserve">ample-superstore data </w:t>
      </w:r>
      <w:r w:rsidR="008C58CE" w:rsidRPr="008C58CE">
        <w:t xml:space="preserve">- </w:t>
      </w:r>
      <w:r w:rsidRPr="008C58CE">
        <w:t>ordered in the year 2018</w:t>
      </w:r>
    </w:p>
    <w:p w14:paraId="5F423F88" w14:textId="77777777" w:rsidR="00143D3E" w:rsidRPr="008C58CE" w:rsidRDefault="00143D3E" w:rsidP="008C58CE">
      <w:pPr>
        <w:pStyle w:val="IntenseQuote"/>
        <w:jc w:val="left"/>
      </w:pPr>
      <w:r w:rsidRPr="008C58CE">
        <w:t>Q3.</w:t>
      </w:r>
      <w:r w:rsidR="008C58CE">
        <w:t xml:space="preserve"> </w:t>
      </w:r>
      <w:r w:rsidRPr="008C58CE">
        <w:t>In the year 2019</w:t>
      </w:r>
      <w:r w:rsidR="008C58CE" w:rsidRPr="008C58CE">
        <w:t>,</w:t>
      </w:r>
      <w:r w:rsidRPr="008C58CE">
        <w:t xml:space="preserve"> which state offered more discount for customers?</w:t>
      </w:r>
    </w:p>
    <w:p w14:paraId="0B8C2F1C" w14:textId="77777777" w:rsidR="00143D3E" w:rsidRPr="008C58CE" w:rsidRDefault="00143D3E" w:rsidP="008C58CE">
      <w:pPr>
        <w:pStyle w:val="IntenseQuote"/>
        <w:jc w:val="left"/>
      </w:pPr>
      <w:r w:rsidRPr="008C58CE">
        <w:t>Q4.</w:t>
      </w:r>
      <w:r w:rsidR="008C58CE">
        <w:t xml:space="preserve"> </w:t>
      </w:r>
      <w:r w:rsidRPr="008C58CE">
        <w:t xml:space="preserve">On which </w:t>
      </w:r>
      <w:proofErr w:type="gramStart"/>
      <w:r w:rsidRPr="008C58CE">
        <w:t>day</w:t>
      </w:r>
      <w:proofErr w:type="gramEnd"/>
      <w:r w:rsidRPr="008C58CE">
        <w:t xml:space="preserve"> the product "Canon image</w:t>
      </w:r>
      <w:r w:rsidR="00964E3D">
        <w:t xml:space="preserve"> </w:t>
      </w:r>
      <w:r w:rsidRPr="008C58CE">
        <w:t xml:space="preserve">CLASS 2200 Advanced Copier" sold most in the </w:t>
      </w:r>
      <w:r w:rsidR="008C58CE" w:rsidRPr="008C58CE">
        <w:t>l</w:t>
      </w:r>
      <w:r w:rsidRPr="008C58CE">
        <w:t>ast three years?</w:t>
      </w:r>
    </w:p>
    <w:p w14:paraId="1BF7EB76" w14:textId="77777777" w:rsidR="00143D3E" w:rsidRPr="008C58CE" w:rsidRDefault="008C58CE" w:rsidP="008C58CE">
      <w:pPr>
        <w:pStyle w:val="IntenseQuote"/>
      </w:pPr>
      <w:r w:rsidRPr="008C58CE">
        <w:t xml:space="preserve"> </w:t>
      </w:r>
    </w:p>
    <w:p w14:paraId="1110E0BE" w14:textId="77777777" w:rsidR="00143D3E" w:rsidRDefault="00143D3E">
      <w:pPr>
        <w:rPr>
          <w:sz w:val="28"/>
        </w:rPr>
      </w:pPr>
    </w:p>
    <w:sectPr w:rsidR="00143D3E">
      <w:headerReference w:type="default" r:id="rId6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C0C0A" w14:textId="77777777" w:rsidR="00A74784" w:rsidRDefault="00A74784">
      <w:r>
        <w:separator/>
      </w:r>
    </w:p>
  </w:endnote>
  <w:endnote w:type="continuationSeparator" w:id="0">
    <w:p w14:paraId="5A846C09" w14:textId="77777777" w:rsidR="00A74784" w:rsidRDefault="00A7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CAA66" w14:textId="77777777" w:rsidR="00A74784" w:rsidRDefault="00A74784">
      <w:r>
        <w:separator/>
      </w:r>
    </w:p>
  </w:footnote>
  <w:footnote w:type="continuationSeparator" w:id="0">
    <w:p w14:paraId="7B2383E8" w14:textId="77777777" w:rsidR="00A74784" w:rsidRDefault="00A74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387B7" w14:textId="77777777" w:rsidR="008C58CE" w:rsidRDefault="008C58CE" w:rsidP="008C58CE">
    <w:pPr>
      <w:pStyle w:val="Header"/>
      <w:ind w:left="420"/>
    </w:pPr>
    <w:r>
      <w:t xml:space="preserve"> </w:t>
    </w:r>
    <w:r>
      <w:pict w14:anchorId="5185E3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9.4pt;height:50.4pt">
          <v:imagedata r:id="rId1" o:title=""/>
        </v:shape>
      </w:pict>
    </w:r>
  </w:p>
  <w:p w14:paraId="0F9A3766" w14:textId="77777777" w:rsidR="008C58CE" w:rsidRPr="008C58CE" w:rsidRDefault="008C58CE" w:rsidP="008C58CE">
    <w:pPr>
      <w:pStyle w:val="Header"/>
      <w:ind w:left="420"/>
      <w:rPr>
        <w:sz w:val="28"/>
        <w:szCs w:val="28"/>
      </w:rPr>
    </w:pPr>
    <w:r w:rsidRPr="008C58CE">
      <w:rPr>
        <w:sz w:val="36"/>
        <w:szCs w:val="36"/>
      </w:rPr>
      <w:t xml:space="preserve">  </w:t>
    </w:r>
    <w:r w:rsidR="00143D3E" w:rsidRPr="008C58CE">
      <w:rPr>
        <w:sz w:val="28"/>
        <w:szCs w:val="28"/>
      </w:rPr>
      <w:t xml:space="preserve">Tableau Desktop </w:t>
    </w:r>
    <w:r w:rsidR="00143D3E" w:rsidRPr="008C58CE">
      <w:rPr>
        <w:sz w:val="28"/>
        <w:szCs w:val="28"/>
      </w:rPr>
      <w:br/>
    </w:r>
  </w:p>
  <w:p w14:paraId="2A4BF536" w14:textId="77777777" w:rsidR="00143D3E" w:rsidRDefault="00143D3E" w:rsidP="008C58CE">
    <w:pPr>
      <w:pStyle w:val="Header"/>
      <w:ind w:left="420"/>
    </w:pPr>
    <w:r>
      <w:br/>
    </w:r>
    <w:r w:rsidR="008C58CE">
      <w:t xml:space="preserve"> </w:t>
    </w:r>
    <w:r w:rsidR="008C58CE">
      <w:pict w14:anchorId="188186BF">
        <v:shape id="_x0000_i1026" type="#_x0000_t75" style="width:375pt;height:375pt">
          <v:imagedata r:id="rId2" o:title="Untitled desig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43D3E"/>
    <w:rsid w:val="008C58CE"/>
    <w:rsid w:val="00964E3D"/>
    <w:rsid w:val="00A74784"/>
    <w:rsid w:val="00C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77084A"/>
  <w15:chartTrackingRefBased/>
  <w15:docId w15:val="{D3E6BC83-F6E2-4E37-BB18-16D9C749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C58CE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8C58CE"/>
    <w:rPr>
      <w:i/>
      <w:iCs/>
      <w:color w:val="404040"/>
      <w:kern w:val="2"/>
      <w:sz w:val="24"/>
      <w:lang w:val="en-US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8CE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8C58CE"/>
    <w:rPr>
      <w:i/>
      <w:iCs/>
      <w:color w:val="4472C4"/>
      <w:kern w:val="2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70</Words>
  <Characters>402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Q1.from the Sample -Super store Orders data to find the</vt:lpstr>
    </vt:vector>
  </TitlesOfParts>
  <Manager/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Q1.from the Sample -Super store Orders data to find the</dc:title>
  <dc:subject/>
  <dc:creator>sys-user</dc:creator>
  <cp:keywords/>
  <dc:description/>
  <cp:lastModifiedBy>Vikashini</cp:lastModifiedBy>
  <cp:revision>2</cp:revision>
  <cp:lastPrinted>1899-12-30T00:00:00Z</cp:lastPrinted>
  <dcterms:created xsi:type="dcterms:W3CDTF">2020-04-19T06:12:00Z</dcterms:created>
  <dcterms:modified xsi:type="dcterms:W3CDTF">2020-04-19T06:12:00Z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1033-8.1.0.3032</vt:lpwstr>
  </property>
</Properties>
</file>